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EDB9" w14:textId="77777777" w:rsidR="00C6319F" w:rsidRDefault="00653D8F">
      <w:pPr>
        <w:pStyle w:val="Heading1"/>
      </w:pPr>
      <w:r>
        <w:t>Read Me</w:t>
      </w:r>
    </w:p>
    <w:p w14:paraId="4461B231" w14:textId="77777777" w:rsidR="00C6319F" w:rsidRDefault="00653D8F">
      <w:pPr>
        <w:pStyle w:val="Heading2"/>
      </w:pPr>
      <w:bookmarkStart w:id="0" w:name="_GoBack"/>
      <w:bookmarkEnd w:id="0"/>
      <w:r>
        <w:t>Read me coming soon…</w:t>
      </w:r>
    </w:p>
    <w:sectPr w:rsidR="00C6319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756E9" w14:textId="77777777" w:rsidR="00DC3A74" w:rsidRDefault="00DC3A74">
      <w:r>
        <w:separator/>
      </w:r>
    </w:p>
    <w:p w14:paraId="3ABE2207" w14:textId="77777777" w:rsidR="00DC3A74" w:rsidRDefault="00DC3A74"/>
  </w:endnote>
  <w:endnote w:type="continuationSeparator" w:id="0">
    <w:p w14:paraId="5D2A3033" w14:textId="77777777" w:rsidR="00DC3A74" w:rsidRDefault="00DC3A74">
      <w:r>
        <w:continuationSeparator/>
      </w:r>
    </w:p>
    <w:p w14:paraId="36880D63" w14:textId="77777777" w:rsidR="00DC3A74" w:rsidRDefault="00DC3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E89D5" w14:textId="77777777" w:rsidR="00C6319F" w:rsidRDefault="00DC3A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0569" w14:textId="77777777" w:rsidR="00DC3A74" w:rsidRDefault="00DC3A74">
      <w:r>
        <w:separator/>
      </w:r>
    </w:p>
    <w:p w14:paraId="0C725CF2" w14:textId="77777777" w:rsidR="00DC3A74" w:rsidRDefault="00DC3A74"/>
  </w:footnote>
  <w:footnote w:type="continuationSeparator" w:id="0">
    <w:p w14:paraId="1AD80763" w14:textId="77777777" w:rsidR="00DC3A74" w:rsidRDefault="00DC3A74">
      <w:r>
        <w:continuationSeparator/>
      </w:r>
    </w:p>
    <w:p w14:paraId="6CA02359" w14:textId="77777777" w:rsidR="00DC3A74" w:rsidRDefault="00DC3A7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8F"/>
    <w:rsid w:val="00653D8F"/>
    <w:rsid w:val="00C6319F"/>
    <w:rsid w:val="00DC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ayigwe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8B"/>
    <w:rsid w:val="007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255D40BF07845804E2F604FAF6C0F">
    <w:name w:val="8E8255D40BF07845804E2F604FAF6C0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A13F006ADDC614B8E85DFC6903F879E">
    <w:name w:val="CA13F006ADDC614B8E85DFC6903F8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2015-12-28T22:25:00Z</dcterms:created>
  <dcterms:modified xsi:type="dcterms:W3CDTF">2015-12-28T22:25:00Z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